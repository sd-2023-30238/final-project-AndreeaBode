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5B7D" w14:textId="77777777" w:rsidR="003230E3" w:rsidRDefault="003230E3"/>
    <w:p w14:paraId="37887FFC" w14:textId="77777777" w:rsidR="003230E3" w:rsidRDefault="003230E3"/>
    <w:p w14:paraId="0AA2BB85" w14:textId="77777777" w:rsidR="003230E3" w:rsidRDefault="003230E3"/>
    <w:p w14:paraId="2000900C" w14:textId="77777777" w:rsidR="003230E3" w:rsidRDefault="003230E3"/>
    <w:p w14:paraId="50A2CEB6" w14:textId="77777777" w:rsidR="003230E3" w:rsidRDefault="003230E3"/>
    <w:p w14:paraId="10E0F85B" w14:textId="77777777" w:rsidR="003230E3" w:rsidRDefault="003230E3"/>
    <w:p w14:paraId="21A4858A" w14:textId="77777777" w:rsidR="003230E3" w:rsidRDefault="003230E3"/>
    <w:p w14:paraId="3FA3C7BD" w14:textId="77777777" w:rsidR="003230E3" w:rsidRDefault="003230E3"/>
    <w:p w14:paraId="093277E1" w14:textId="77777777" w:rsidR="003230E3" w:rsidRDefault="003230E3"/>
    <w:p w14:paraId="702D9A86" w14:textId="77777777" w:rsidR="003230E3" w:rsidRDefault="003230E3"/>
    <w:p w14:paraId="208DF1D4" w14:textId="77777777" w:rsidR="003230E3" w:rsidRDefault="003230E3"/>
    <w:p w14:paraId="00832245" w14:textId="77777777" w:rsidR="003230E3" w:rsidRDefault="003230E3"/>
    <w:p w14:paraId="41C652C9" w14:textId="77777777" w:rsidR="003230E3" w:rsidRDefault="003230E3"/>
    <w:p w14:paraId="7062B8D1" w14:textId="77777777" w:rsidR="003230E3" w:rsidRDefault="003230E3"/>
    <w:p w14:paraId="16592064" w14:textId="77777777" w:rsidR="003230E3" w:rsidRDefault="003230E3"/>
    <w:p w14:paraId="743C568B" w14:textId="77777777" w:rsidR="003230E3" w:rsidRDefault="003230E3"/>
    <w:p w14:paraId="49D117DE" w14:textId="77777777" w:rsidR="003230E3" w:rsidRDefault="003230E3"/>
    <w:p w14:paraId="758D85C6" w14:textId="77777777" w:rsidR="003230E3" w:rsidRDefault="003230E3"/>
    <w:p w14:paraId="5151ECDF" w14:textId="77777777" w:rsidR="003230E3" w:rsidRDefault="003230E3"/>
    <w:p w14:paraId="4EF90F3D" w14:textId="77777777" w:rsidR="003230E3" w:rsidRDefault="003230E3"/>
    <w:p w14:paraId="43CA6409" w14:textId="77777777" w:rsidR="003230E3" w:rsidRDefault="00000000">
      <w:pPr>
        <w:pStyle w:val="Titlu"/>
        <w:jc w:val="right"/>
      </w:pPr>
      <w:r>
        <w:t>Travel</w:t>
      </w:r>
    </w:p>
    <w:p w14:paraId="466C950C" w14:textId="77777777" w:rsidR="003230E3" w:rsidRDefault="00000000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Diagrams</w:t>
      </w:r>
    </w:p>
    <w:p w14:paraId="4E9EB6CA" w14:textId="77777777" w:rsidR="003230E3" w:rsidRDefault="003230E3">
      <w:pPr>
        <w:pStyle w:val="Titlu"/>
        <w:jc w:val="right"/>
        <w:rPr>
          <w:rFonts w:ascii="Times New Roman" w:hAnsi="Times New Roman"/>
        </w:rPr>
      </w:pPr>
    </w:p>
    <w:p w14:paraId="39D73D86" w14:textId="77777777" w:rsidR="003230E3" w:rsidRDefault="00000000">
      <w:pPr>
        <w:pStyle w:val="Titlu"/>
        <w:jc w:val="right"/>
        <w:rPr>
          <w:rFonts w:ascii="Times New Roman" w:hAnsi="Times New Roman"/>
          <w:sz w:val="28"/>
        </w:rPr>
      </w:pPr>
      <w:bookmarkStart w:id="0" w:name="_Toc222820222"/>
      <w:bookmarkStart w:id="1" w:name="_Toc222821168"/>
      <w:bookmarkStart w:id="2" w:name="_Toc222883076"/>
      <w:bookmarkStart w:id="3" w:name="_Toc254770227"/>
      <w:bookmarkStart w:id="4" w:name="_Toc254770267"/>
      <w:bookmarkStart w:id="5" w:name="_Toc254771758"/>
      <w:bookmarkStart w:id="6" w:name="_Toc254785384"/>
      <w:proofErr w:type="spellStart"/>
      <w:proofErr w:type="gramStart"/>
      <w:r>
        <w:rPr>
          <w:rFonts w:ascii="Times New Roman" w:hAnsi="Times New Roman"/>
          <w:sz w:val="28"/>
        </w:rPr>
        <w:t>Student: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  <w:sz w:val="28"/>
        </w:rPr>
        <w:t>Bode</w:t>
      </w:r>
      <w:proofErr w:type="spellEnd"/>
      <w:proofErr w:type="gramEnd"/>
      <w:r>
        <w:rPr>
          <w:rFonts w:ascii="Times New Roman" w:hAnsi="Times New Roman"/>
          <w:sz w:val="28"/>
        </w:rPr>
        <w:t xml:space="preserve"> Andreea-Nicoleta</w:t>
      </w:r>
    </w:p>
    <w:p w14:paraId="116004DD" w14:textId="77777777" w:rsidR="003230E3" w:rsidRDefault="00000000">
      <w:pPr>
        <w:jc w:val="right"/>
      </w:pPr>
      <w:r>
        <w:rPr>
          <w:b/>
          <w:sz w:val="28"/>
          <w:szCs w:val="28"/>
        </w:rPr>
        <w:t>Group</w:t>
      </w:r>
      <w:r>
        <w:rPr>
          <w:b/>
          <w:sz w:val="28"/>
        </w:rPr>
        <w:t>:30238</w:t>
      </w:r>
    </w:p>
    <w:p w14:paraId="2BA75B31" w14:textId="77777777" w:rsidR="003230E3" w:rsidRDefault="003230E3"/>
    <w:p w14:paraId="4E623686" w14:textId="77777777" w:rsidR="003230E3" w:rsidRDefault="003230E3">
      <w:pPr>
        <w:pStyle w:val="InfoBlue"/>
      </w:pPr>
    </w:p>
    <w:p w14:paraId="28D296B6" w14:textId="77777777" w:rsidR="003230E3" w:rsidRDefault="003230E3">
      <w:pPr>
        <w:pStyle w:val="InfoBlue"/>
      </w:pPr>
    </w:p>
    <w:p w14:paraId="31EC8A67" w14:textId="77777777" w:rsidR="003230E3" w:rsidRDefault="00000000">
      <w:pPr>
        <w:pStyle w:val="InfoBlue"/>
      </w:pPr>
      <w:r>
        <w:t xml:space="preserve"> </w:t>
      </w:r>
    </w:p>
    <w:p w14:paraId="5A86536E" w14:textId="77777777" w:rsidR="003230E3" w:rsidRDefault="003230E3">
      <w:pPr>
        <w:pStyle w:val="Corptext"/>
        <w:rPr>
          <w:lang w:val="en-US"/>
        </w:rPr>
      </w:pPr>
    </w:p>
    <w:p w14:paraId="6E3B7DC6" w14:textId="77777777" w:rsidR="003230E3" w:rsidRDefault="003230E3">
      <w:pPr>
        <w:pStyle w:val="Titlu"/>
        <w:rPr>
          <w:rFonts w:ascii="Times New Roman" w:hAnsi="Times New Roman"/>
          <w:sz w:val="28"/>
        </w:rPr>
      </w:pPr>
    </w:p>
    <w:p w14:paraId="7B54F476" w14:textId="77777777" w:rsidR="003230E3" w:rsidRDefault="003230E3"/>
    <w:p w14:paraId="0533437D" w14:textId="77777777" w:rsidR="003230E3" w:rsidRDefault="00000000">
      <w:pPr>
        <w:pStyle w:val="Titlucuprins"/>
        <w:outlineLvl w:val="9"/>
      </w:pPr>
      <w:r>
        <w:lastRenderedPageBreak/>
        <w:t>Cuprins</w:t>
      </w:r>
    </w:p>
    <w:p w14:paraId="1AB0C630" w14:textId="77777777" w:rsidR="003230E3" w:rsidRDefault="00000000">
      <w:pPr>
        <w:pStyle w:val="Cuprins1"/>
        <w:tabs>
          <w:tab w:val="right" w:leader="dot" w:pos="9016"/>
        </w:tabs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ro-RO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ro-RO"/>
        </w:rPr>
        <w:fldChar w:fldCharType="separate"/>
      </w:r>
      <w:hyperlink r:id="rId6" w:history="1">
        <w:r>
          <w:rPr>
            <w:rStyle w:val="Hyperlink"/>
          </w:rPr>
          <w:t>Domain Model</w:t>
        </w:r>
        <w:r>
          <w:tab/>
          <w:t>3</w:t>
        </w:r>
      </w:hyperlink>
    </w:p>
    <w:p w14:paraId="0AAFE69F" w14:textId="77777777" w:rsidR="003230E3" w:rsidRDefault="00000000">
      <w:pPr>
        <w:pStyle w:val="Cuprins1"/>
        <w:tabs>
          <w:tab w:val="right" w:leader="dot" w:pos="9016"/>
        </w:tabs>
      </w:pPr>
      <w:hyperlink r:id="rId7" w:history="1">
        <w:r>
          <w:rPr>
            <w:rStyle w:val="Hyperlink"/>
          </w:rPr>
          <w:t>Architectural Design</w:t>
        </w:r>
        <w:r>
          <w:tab/>
          <w:t>4</w:t>
        </w:r>
      </w:hyperlink>
    </w:p>
    <w:p w14:paraId="192F2AAB" w14:textId="77777777" w:rsidR="003230E3" w:rsidRDefault="00000000">
      <w:pPr>
        <w:pStyle w:val="Cuprins1"/>
        <w:tabs>
          <w:tab w:val="right" w:leader="dot" w:pos="9016"/>
        </w:tabs>
      </w:pPr>
      <w:hyperlink r:id="rId8" w:history="1">
        <w:r>
          <w:rPr>
            <w:rStyle w:val="Hyperlink"/>
          </w:rPr>
          <w:t>Deployment Diagram</w:t>
        </w:r>
        <w:r>
          <w:tab/>
          <w:t>5</w:t>
        </w:r>
      </w:hyperlink>
    </w:p>
    <w:p w14:paraId="4184B1D8" w14:textId="77777777" w:rsidR="003230E3" w:rsidRDefault="00000000">
      <w:pPr>
        <w:pStyle w:val="Cuprins1"/>
        <w:tabs>
          <w:tab w:val="right" w:leader="dot" w:pos="9016"/>
        </w:tabs>
      </w:pPr>
      <w:hyperlink r:id="rId9" w:history="1">
        <w:r>
          <w:rPr>
            <w:rStyle w:val="Hyperlink"/>
          </w:rPr>
          <w:t>Component Diagram</w:t>
        </w:r>
        <w:r>
          <w:tab/>
          <w:t>6</w:t>
        </w:r>
      </w:hyperlink>
    </w:p>
    <w:p w14:paraId="1AA78F80" w14:textId="77777777" w:rsidR="003230E3" w:rsidRDefault="00000000">
      <w:r>
        <w:fldChar w:fldCharType="end"/>
      </w:r>
    </w:p>
    <w:p w14:paraId="2938E7C9" w14:textId="77777777" w:rsidR="003230E3" w:rsidRDefault="003230E3"/>
    <w:p w14:paraId="0720CC09" w14:textId="77777777" w:rsidR="003230E3" w:rsidRDefault="003230E3"/>
    <w:p w14:paraId="104029B9" w14:textId="77777777" w:rsidR="003230E3" w:rsidRDefault="003230E3"/>
    <w:p w14:paraId="088D5762" w14:textId="77777777" w:rsidR="003230E3" w:rsidRDefault="003230E3"/>
    <w:p w14:paraId="315DEE6B" w14:textId="77777777" w:rsidR="003230E3" w:rsidRDefault="003230E3"/>
    <w:p w14:paraId="7B9051F7" w14:textId="77777777" w:rsidR="003230E3" w:rsidRDefault="003230E3"/>
    <w:p w14:paraId="6AA55B6D" w14:textId="77777777" w:rsidR="003230E3" w:rsidRDefault="003230E3"/>
    <w:p w14:paraId="64B1579C" w14:textId="77777777" w:rsidR="003230E3" w:rsidRDefault="003230E3"/>
    <w:p w14:paraId="027AF4E9" w14:textId="77777777" w:rsidR="003230E3" w:rsidRDefault="003230E3"/>
    <w:p w14:paraId="42123E13" w14:textId="77777777" w:rsidR="003230E3" w:rsidRDefault="003230E3"/>
    <w:p w14:paraId="50E437EB" w14:textId="77777777" w:rsidR="003230E3" w:rsidRDefault="003230E3"/>
    <w:p w14:paraId="5E421B1F" w14:textId="77777777" w:rsidR="003230E3" w:rsidRDefault="003230E3"/>
    <w:p w14:paraId="29174B8E" w14:textId="77777777" w:rsidR="003230E3" w:rsidRDefault="003230E3"/>
    <w:p w14:paraId="7DBA5183" w14:textId="77777777" w:rsidR="003230E3" w:rsidRDefault="003230E3"/>
    <w:p w14:paraId="6FD60101" w14:textId="77777777" w:rsidR="003230E3" w:rsidRDefault="003230E3"/>
    <w:p w14:paraId="7FF16B49" w14:textId="77777777" w:rsidR="003230E3" w:rsidRDefault="003230E3"/>
    <w:p w14:paraId="6BADCD52" w14:textId="77777777" w:rsidR="003230E3" w:rsidRDefault="003230E3"/>
    <w:p w14:paraId="05AAC219" w14:textId="77777777" w:rsidR="003230E3" w:rsidRDefault="003230E3"/>
    <w:p w14:paraId="02E4DD93" w14:textId="77777777" w:rsidR="003230E3" w:rsidRDefault="003230E3"/>
    <w:p w14:paraId="2115157D" w14:textId="77777777" w:rsidR="003230E3" w:rsidRDefault="003230E3"/>
    <w:p w14:paraId="40E62205" w14:textId="77777777" w:rsidR="003230E3" w:rsidRDefault="00000000">
      <w:pPr>
        <w:pStyle w:val="Titlu1"/>
      </w:pPr>
      <w:bookmarkStart w:id="7" w:name="_Toc132739316"/>
      <w:proofErr w:type="spellStart"/>
      <w:r>
        <w:lastRenderedPageBreak/>
        <w:t>Domain</w:t>
      </w:r>
      <w:proofErr w:type="spellEnd"/>
      <w:r>
        <w:t xml:space="preserve"> Model</w:t>
      </w:r>
      <w:bookmarkEnd w:id="7"/>
    </w:p>
    <w:p w14:paraId="57B400D7" w14:textId="77777777" w:rsidR="003230E3" w:rsidRDefault="00000000">
      <w:r>
        <w:rPr>
          <w:noProof/>
        </w:rPr>
        <w:drawing>
          <wp:inline distT="0" distB="0" distL="0" distR="0" wp14:anchorId="1EFCA162" wp14:editId="5CC7E3D3">
            <wp:extent cx="5731514" cy="3379466"/>
            <wp:effectExtent l="0" t="0" r="2536" b="0"/>
            <wp:docPr id="191430711" name="I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3794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912EF1" w14:textId="77777777" w:rsidR="003230E3" w:rsidRDefault="00000000">
      <w:pPr>
        <w:pStyle w:val="Titlu1"/>
      </w:pPr>
      <w:bookmarkStart w:id="8" w:name="_Toc132739317"/>
      <w:proofErr w:type="spellStart"/>
      <w:r>
        <w:lastRenderedPageBreak/>
        <w:t>Architectural</w:t>
      </w:r>
      <w:proofErr w:type="spellEnd"/>
      <w:r>
        <w:t xml:space="preserve"> Design</w:t>
      </w:r>
      <w:bookmarkEnd w:id="8"/>
      <w:r>
        <w:t xml:space="preserve"> </w:t>
      </w:r>
    </w:p>
    <w:p w14:paraId="6FC2B089" w14:textId="77777777" w:rsidR="003230E3" w:rsidRDefault="00000000">
      <w:r>
        <w:rPr>
          <w:noProof/>
        </w:rPr>
        <w:drawing>
          <wp:inline distT="0" distB="0" distL="0" distR="0" wp14:anchorId="7B7BEA78" wp14:editId="5BDEEF1C">
            <wp:extent cx="5731514" cy="4909184"/>
            <wp:effectExtent l="0" t="0" r="2536" b="5716"/>
            <wp:docPr id="1053122536" name="I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909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AFB6192" w14:textId="77777777" w:rsidR="003230E3" w:rsidRDefault="00000000">
      <w:bookmarkStart w:id="9" w:name="_Toc132739318"/>
      <w:proofErr w:type="spellStart"/>
      <w:r>
        <w:rPr>
          <w:rStyle w:val="Titlu1Caracter"/>
          <w:rFonts w:eastAsia="Calibri"/>
        </w:rPr>
        <w:lastRenderedPageBreak/>
        <w:t>Deployment</w:t>
      </w:r>
      <w:proofErr w:type="spellEnd"/>
      <w:r>
        <w:rPr>
          <w:rStyle w:val="Titlu1Caracter"/>
          <w:rFonts w:eastAsia="Calibri"/>
        </w:rPr>
        <w:t xml:space="preserve"> </w:t>
      </w:r>
      <w:proofErr w:type="spellStart"/>
      <w:r>
        <w:rPr>
          <w:rStyle w:val="Titlu1Caracter"/>
          <w:rFonts w:eastAsia="Calibri"/>
        </w:rPr>
        <w:t>Diagram</w:t>
      </w:r>
      <w:bookmarkEnd w:id="9"/>
      <w:proofErr w:type="spellEnd"/>
      <w:r>
        <w:t xml:space="preserve"> </w:t>
      </w:r>
      <w:r>
        <w:rPr>
          <w:noProof/>
        </w:rPr>
        <w:drawing>
          <wp:inline distT="0" distB="0" distL="0" distR="0" wp14:anchorId="1287E635" wp14:editId="02973B5A">
            <wp:extent cx="5731514" cy="3551557"/>
            <wp:effectExtent l="0" t="0" r="2536" b="0"/>
            <wp:docPr id="1632353960" name="I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5515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DAE3CC" w14:textId="77777777" w:rsidR="003230E3" w:rsidRDefault="00000000">
      <w:pPr>
        <w:pStyle w:val="Titlu1"/>
      </w:pPr>
      <w:bookmarkStart w:id="10" w:name="_Toc132739319"/>
      <w:r>
        <w:lastRenderedPageBreak/>
        <w:t xml:space="preserve">Component </w:t>
      </w:r>
      <w:proofErr w:type="spellStart"/>
      <w:r>
        <w:t>Diagram</w:t>
      </w:r>
      <w:bookmarkEnd w:id="10"/>
      <w:proofErr w:type="spellEnd"/>
    </w:p>
    <w:p w14:paraId="4061E712" w14:textId="77777777" w:rsidR="003230E3" w:rsidRDefault="00000000">
      <w:r>
        <w:rPr>
          <w:noProof/>
        </w:rPr>
        <w:drawing>
          <wp:inline distT="0" distB="0" distL="0" distR="0" wp14:anchorId="7ECC92BB" wp14:editId="09260221">
            <wp:extent cx="5133971" cy="6591296"/>
            <wp:effectExtent l="0" t="0" r="0" b="4"/>
            <wp:docPr id="422597" name="I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1" cy="65912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EA6ED7" w14:textId="77777777" w:rsidR="003230E3" w:rsidRDefault="00000000">
      <w:r>
        <w:rPr>
          <w:noProof/>
        </w:rPr>
        <w:lastRenderedPageBreak/>
        <w:drawing>
          <wp:inline distT="0" distB="0" distL="0" distR="0" wp14:anchorId="122C6FA7" wp14:editId="4DC40DF8">
            <wp:extent cx="5731514" cy="4095753"/>
            <wp:effectExtent l="0" t="0" r="2536" b="0"/>
            <wp:docPr id="1616546631" name="Imagine 1" descr="O imagine care conține diagramă&#10;&#10;Descriere generată autom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095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AAE4A7" w14:textId="77777777" w:rsidR="003230E3" w:rsidRDefault="00000000">
      <w:r>
        <w:rPr>
          <w:noProof/>
        </w:rPr>
        <w:drawing>
          <wp:inline distT="0" distB="0" distL="0" distR="0" wp14:anchorId="7558B4B0" wp14:editId="6718BCB8">
            <wp:extent cx="5731514" cy="3116576"/>
            <wp:effectExtent l="0" t="0" r="2536" b="7624"/>
            <wp:docPr id="384130869" name="Imagine 1" descr="O imagine care conține diagramă&#10;&#10;Descriere generată autom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16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12BD80" w14:textId="77777777" w:rsidR="003230E3" w:rsidRDefault="003230E3"/>
    <w:sectPr w:rsidR="003230E3">
      <w:footerReference w:type="default" r:id="rId16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BA345" w14:textId="77777777" w:rsidR="00906CB5" w:rsidRDefault="00906CB5">
      <w:pPr>
        <w:spacing w:after="0" w:line="240" w:lineRule="auto"/>
      </w:pPr>
      <w:r>
        <w:separator/>
      </w:r>
    </w:p>
  </w:endnote>
  <w:endnote w:type="continuationSeparator" w:id="0">
    <w:p w14:paraId="28CBABE4" w14:textId="77777777" w:rsidR="00906CB5" w:rsidRDefault="0090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13FD" w14:textId="77777777" w:rsidR="00671108" w:rsidRDefault="00000000">
    <w:pPr>
      <w:pStyle w:val="Subsol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2EDF8E5A" w14:textId="77777777" w:rsidR="00671108" w:rsidRDefault="0000000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EE23" w14:textId="77777777" w:rsidR="00906CB5" w:rsidRDefault="00906CB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6BE2FD" w14:textId="77777777" w:rsidR="00906CB5" w:rsidRDefault="00906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230E3"/>
    <w:rsid w:val="000E333B"/>
    <w:rsid w:val="003230E3"/>
    <w:rsid w:val="0090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1C99"/>
  <w15:docId w15:val="{8FE616C9-F95E-4062-A0DC-4787617E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ro-RO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</w:style>
  <w:style w:type="paragraph" w:styleId="Subsol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</w:style>
  <w:style w:type="paragraph" w:styleId="Titlu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val="en-US"/>
    </w:rPr>
  </w:style>
  <w:style w:type="character" w:customStyle="1" w:styleId="TitluCaracter">
    <w:name w:val="Titlu Caracter"/>
    <w:basedOn w:val="Fontdeparagrafimplicit"/>
    <w:rPr>
      <w:rFonts w:ascii="Arial" w:eastAsia="Times New Roman" w:hAnsi="Arial" w:cs="Times New Roman"/>
      <w:b/>
      <w:kern w:val="0"/>
      <w:sz w:val="36"/>
      <w:szCs w:val="20"/>
      <w:lang w:val="en-US"/>
    </w:rPr>
  </w:style>
  <w:style w:type="paragraph" w:customStyle="1" w:styleId="InfoBlue">
    <w:name w:val="InfoBlue"/>
    <w:basedOn w:val="Normal"/>
    <w:next w:val="Corptext"/>
    <w:autoRedefine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C45911"/>
      <w:kern w:val="0"/>
      <w:sz w:val="20"/>
      <w:szCs w:val="20"/>
      <w:lang w:val="en-US"/>
    </w:rPr>
  </w:style>
  <w:style w:type="paragraph" w:styleId="Corptext">
    <w:name w:val="Body Text"/>
    <w:basedOn w:val="Normal"/>
    <w:pPr>
      <w:spacing w:after="120"/>
    </w:pPr>
  </w:style>
  <w:style w:type="character" w:customStyle="1" w:styleId="CorptextCaracter">
    <w:name w:val="Corp text Caracter"/>
    <w:basedOn w:val="Fontdeparagrafimplicit"/>
  </w:style>
  <w:style w:type="character" w:customStyle="1" w:styleId="Titlu1Caracter">
    <w:name w:val="Titlu 1 Caracter"/>
    <w:basedOn w:val="Fontdeparagrafimplici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lucuprins">
    <w:name w:val="TOC Heading"/>
    <w:basedOn w:val="Titlu1"/>
    <w:next w:val="Normal"/>
    <w:rPr>
      <w:kern w:val="0"/>
      <w:lang w:eastAsia="ro-RO"/>
    </w:rPr>
  </w:style>
  <w:style w:type="paragraph" w:styleId="Cuprins1">
    <w:name w:val="toc 1"/>
    <w:basedOn w:val="Normal"/>
    <w:next w:val="Normal"/>
    <w:autoRedefine/>
    <w:pPr>
      <w:spacing w:after="100"/>
    </w:pPr>
  </w:style>
  <w:style w:type="character" w:styleId="Hyperlink">
    <w:name w:val="Hyperlink"/>
    <w:basedOn w:val="Fontdeparagrafimplici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32739318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#_Toc132739317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#_Toc132739316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#_Toc132739319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</Words>
  <Characters>372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Nicoleta Bode</dc:creator>
  <dc:description/>
  <cp:lastModifiedBy>Andreea Nicoleta Bode</cp:lastModifiedBy>
  <cp:revision>2</cp:revision>
  <dcterms:created xsi:type="dcterms:W3CDTF">2023-04-19T10:24:00Z</dcterms:created>
  <dcterms:modified xsi:type="dcterms:W3CDTF">2023-04-19T10:24:00Z</dcterms:modified>
</cp:coreProperties>
</file>