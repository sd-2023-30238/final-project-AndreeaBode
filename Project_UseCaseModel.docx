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1852" w14:textId="364ABEF7" w:rsidR="008C4393" w:rsidRPr="00D047E9" w:rsidRDefault="009561C3">
      <w:pPr>
        <w:pStyle w:val="Titlu"/>
        <w:jc w:val="right"/>
        <w:rPr>
          <w:rFonts w:ascii="Times New Roman" w:hAnsi="Times New Roman"/>
        </w:rPr>
      </w:pPr>
      <w:r>
        <w:t>Travel</w:t>
      </w:r>
    </w:p>
    <w:p w14:paraId="584DF387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18477E8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11F8CE69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1133E6E" w14:textId="77777777" w:rsidR="008C4393" w:rsidRPr="00D047E9" w:rsidRDefault="008C4393"/>
    <w:p w14:paraId="2A4EC2D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A95E436" w14:textId="77777777" w:rsidR="008C4393" w:rsidRPr="00D047E9" w:rsidRDefault="008C4393"/>
    <w:p w14:paraId="5360BC3D" w14:textId="77777777" w:rsidR="008C4393" w:rsidRPr="00D047E9" w:rsidRDefault="008C4393">
      <w:pPr>
        <w:pStyle w:val="Corptext"/>
      </w:pPr>
    </w:p>
    <w:p w14:paraId="41225B15" w14:textId="77777777" w:rsidR="008C4393" w:rsidRPr="00D047E9" w:rsidRDefault="008C4393">
      <w:pPr>
        <w:pStyle w:val="Corptext"/>
      </w:pPr>
    </w:p>
    <w:p w14:paraId="5E0D162F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718F5F2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08C41E0" w14:textId="77777777">
        <w:tc>
          <w:tcPr>
            <w:tcW w:w="2304" w:type="dxa"/>
          </w:tcPr>
          <w:p w14:paraId="53A01BD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05888D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F860DA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C7657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7B21AA51" w14:textId="77777777">
        <w:tc>
          <w:tcPr>
            <w:tcW w:w="2304" w:type="dxa"/>
          </w:tcPr>
          <w:p w14:paraId="3FC7F854" w14:textId="4056D18E" w:rsidR="008C4393" w:rsidRPr="00D047E9" w:rsidRDefault="009561C3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758E9311" w14:textId="5A859607" w:rsidR="008C4393" w:rsidRPr="00D047E9" w:rsidRDefault="00570E86">
            <w:pPr>
              <w:pStyle w:val="Tabletext"/>
            </w:pPr>
            <w:r w:rsidRPr="00D047E9">
              <w:t>&lt;</w:t>
            </w:r>
            <w:r w:rsidR="009561C3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79ACEA3C" w14:textId="793EAEB7" w:rsidR="008C4393" w:rsidRPr="00D047E9" w:rsidRDefault="009561C3">
            <w:pPr>
              <w:pStyle w:val="Tabletext"/>
            </w:pPr>
            <w:r>
              <w:t>Am decis ce functionalitati va avea proiectul.</w:t>
            </w:r>
          </w:p>
        </w:tc>
        <w:tc>
          <w:tcPr>
            <w:tcW w:w="2304" w:type="dxa"/>
          </w:tcPr>
          <w:p w14:paraId="79A2F1C2" w14:textId="61A0C35B" w:rsidR="008C4393" w:rsidRPr="00D047E9" w:rsidRDefault="009561C3">
            <w:pPr>
              <w:pStyle w:val="Tabletext"/>
            </w:pPr>
            <w:r>
              <w:t>Bode Andreea-Nicoleta</w:t>
            </w:r>
          </w:p>
        </w:tc>
      </w:tr>
      <w:tr w:rsidR="008C4393" w:rsidRPr="00D047E9" w14:paraId="75AAD560" w14:textId="77777777">
        <w:tc>
          <w:tcPr>
            <w:tcW w:w="2304" w:type="dxa"/>
          </w:tcPr>
          <w:p w14:paraId="558FD59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A01FEE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99D108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990DE3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750548C" w14:textId="77777777">
        <w:tc>
          <w:tcPr>
            <w:tcW w:w="2304" w:type="dxa"/>
          </w:tcPr>
          <w:p w14:paraId="35C8B07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F25E6E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C17C51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6F104C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E23E3E2" w14:textId="77777777">
        <w:tc>
          <w:tcPr>
            <w:tcW w:w="2304" w:type="dxa"/>
          </w:tcPr>
          <w:p w14:paraId="5FC8896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B4C08B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EF7153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7F5DCCA" w14:textId="77777777" w:rsidR="008C4393" w:rsidRPr="00D047E9" w:rsidRDefault="008C4393">
            <w:pPr>
              <w:pStyle w:val="Tabletext"/>
            </w:pPr>
          </w:p>
        </w:tc>
      </w:tr>
    </w:tbl>
    <w:p w14:paraId="41EA3F46" w14:textId="77777777" w:rsidR="008C4393" w:rsidRPr="00D047E9" w:rsidRDefault="008C4393"/>
    <w:p w14:paraId="528A491B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1E236122" w14:textId="77777777" w:rsidR="00D047E9" w:rsidRPr="00D047E9" w:rsidRDefault="0056530F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E522466" w14:textId="77777777" w:rsidR="00D047E9" w:rsidRPr="00D047E9" w:rsidRDefault="00D047E9">
      <w:pPr>
        <w:pStyle w:val="Cuprins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404B4F19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4263718" w14:textId="77777777" w:rsidR="008C4393" w:rsidRPr="00D047E9" w:rsidRDefault="008C4393" w:rsidP="00D047E9">
      <w:pPr>
        <w:pStyle w:val="InfoBlue"/>
      </w:pPr>
    </w:p>
    <w:p w14:paraId="691C525B" w14:textId="19F57BA5" w:rsidR="008C4393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4FE9C51" w14:textId="77777777" w:rsidR="009C53C5" w:rsidRDefault="009C53C5" w:rsidP="00DB0774">
      <w:pPr>
        <w:jc w:val="both"/>
      </w:pPr>
      <w:r>
        <w:t>Use case: Inregistrare/autentificare/resetare parola</w:t>
      </w:r>
    </w:p>
    <w:p w14:paraId="26BF8F6B" w14:textId="77777777" w:rsidR="009C53C5" w:rsidRDefault="009C53C5" w:rsidP="00DB0774">
      <w:pPr>
        <w:jc w:val="both"/>
      </w:pPr>
      <w:r>
        <w:t>Level: Summary level</w:t>
      </w:r>
    </w:p>
    <w:p w14:paraId="1DEDB3FF" w14:textId="77777777" w:rsidR="009C53C5" w:rsidRDefault="009C53C5" w:rsidP="00DB0774">
      <w:pPr>
        <w:jc w:val="both"/>
      </w:pPr>
      <w:r>
        <w:t>Primary actor: Turist sau administrator</w:t>
      </w:r>
    </w:p>
    <w:p w14:paraId="155C93FA" w14:textId="197A71F9" w:rsidR="009C53C5" w:rsidRDefault="009C53C5" w:rsidP="00DB0774">
      <w:pPr>
        <w:jc w:val="both"/>
      </w:pPr>
      <w:r>
        <w:t>Main success scenario:</w:t>
      </w:r>
    </w:p>
    <w:p w14:paraId="1BA59CEA" w14:textId="77777777" w:rsidR="009C53C5" w:rsidRDefault="009C53C5" w:rsidP="00DB0774">
      <w:pPr>
        <w:jc w:val="both"/>
      </w:pPr>
      <w:r>
        <w:t>Utilizatorul acceseaza pagina de autentificare/inregistrare/resetare parola.</w:t>
      </w:r>
    </w:p>
    <w:p w14:paraId="3B816E3C" w14:textId="77777777" w:rsidR="009C53C5" w:rsidRDefault="009C53C5" w:rsidP="00DB0774">
      <w:pPr>
        <w:jc w:val="both"/>
      </w:pPr>
      <w:r>
        <w:t>Utilizatorul completeaza campurile cu adresa de email si parola.</w:t>
      </w:r>
    </w:p>
    <w:p w14:paraId="6F6EDA99" w14:textId="77777777" w:rsidR="009C53C5" w:rsidRDefault="009C53C5" w:rsidP="00DB0774">
      <w:pPr>
        <w:jc w:val="both"/>
      </w:pPr>
      <w:r>
        <w:t>Daca utilizatorul este deja inregistrat, este redirectionat catre pagina principala.</w:t>
      </w:r>
    </w:p>
    <w:p w14:paraId="0AC50184" w14:textId="77777777" w:rsidR="009C53C5" w:rsidRDefault="009C53C5" w:rsidP="00DB0774">
      <w:pPr>
        <w:jc w:val="both"/>
      </w:pPr>
      <w:r>
        <w:t>Daca utilizatorul nu este inregistrat, se afiseaza un mesaj de confirmare a inregistrarii.</w:t>
      </w:r>
    </w:p>
    <w:p w14:paraId="42D7E804" w14:textId="77777777" w:rsidR="009C53C5" w:rsidRDefault="009C53C5" w:rsidP="00DB0774">
      <w:pPr>
        <w:jc w:val="both"/>
      </w:pPr>
      <w:r>
        <w:t>Daca utilizatorul doreste sa reseteze parola, primeste un link prin email pentru a o reseta.</w:t>
      </w:r>
    </w:p>
    <w:p w14:paraId="6FECAABB" w14:textId="77777777" w:rsidR="009C53C5" w:rsidRDefault="009C53C5" w:rsidP="00DB0774">
      <w:pPr>
        <w:jc w:val="both"/>
      </w:pPr>
      <w:r>
        <w:t>Extensions:</w:t>
      </w:r>
    </w:p>
    <w:p w14:paraId="655EBA7F" w14:textId="77777777" w:rsidR="009C53C5" w:rsidRDefault="009C53C5" w:rsidP="00DB0774">
      <w:pPr>
        <w:jc w:val="both"/>
      </w:pPr>
      <w:r>
        <w:t>4a. Daca utilizatorul introduce o adresa de email invalida, primeste un mesaj de eroare.</w:t>
      </w:r>
    </w:p>
    <w:p w14:paraId="7E258FFF" w14:textId="09731C67" w:rsidR="009C53C5" w:rsidRDefault="009C53C5" w:rsidP="00DB0774">
      <w:pPr>
        <w:jc w:val="both"/>
      </w:pPr>
      <w:r>
        <w:t>4b. Daca utilizatorul introduce o parola gresita, primeste un mesaj de eroare.</w:t>
      </w:r>
    </w:p>
    <w:p w14:paraId="20154D14" w14:textId="77777777" w:rsidR="009C53C5" w:rsidRDefault="009C53C5" w:rsidP="00DB0774">
      <w:pPr>
        <w:jc w:val="both"/>
      </w:pPr>
    </w:p>
    <w:p w14:paraId="02121F21" w14:textId="77777777" w:rsidR="009C53C5" w:rsidRDefault="009C53C5" w:rsidP="00DB0774">
      <w:pPr>
        <w:jc w:val="both"/>
      </w:pPr>
      <w:r>
        <w:t>Use case: Administrare obiective turistice</w:t>
      </w:r>
    </w:p>
    <w:p w14:paraId="0C40E146" w14:textId="77777777" w:rsidR="009C53C5" w:rsidRDefault="009C53C5" w:rsidP="00DB0774">
      <w:pPr>
        <w:jc w:val="both"/>
      </w:pPr>
      <w:r>
        <w:t>Level: User-goal level</w:t>
      </w:r>
    </w:p>
    <w:p w14:paraId="300EFB52" w14:textId="77777777" w:rsidR="009C53C5" w:rsidRDefault="009C53C5" w:rsidP="00DB0774">
      <w:pPr>
        <w:jc w:val="both"/>
      </w:pPr>
      <w:r>
        <w:t>Primary actor: Administrator</w:t>
      </w:r>
    </w:p>
    <w:p w14:paraId="3DF7C6C8" w14:textId="0024A92A" w:rsidR="009C53C5" w:rsidRDefault="009C53C5" w:rsidP="00DB0774">
      <w:pPr>
        <w:jc w:val="both"/>
      </w:pPr>
      <w:r>
        <w:t>Main success scenario:</w:t>
      </w:r>
    </w:p>
    <w:p w14:paraId="6591C091" w14:textId="77777777" w:rsidR="009C53C5" w:rsidRDefault="009C53C5" w:rsidP="00DB0774">
      <w:pPr>
        <w:jc w:val="both"/>
      </w:pPr>
      <w:r>
        <w:t>Administratorul acceseaza pagina de administrare obiective turistice.</w:t>
      </w:r>
    </w:p>
    <w:p w14:paraId="239579AE" w14:textId="77777777" w:rsidR="009C53C5" w:rsidRDefault="009C53C5" w:rsidP="00DB0774">
      <w:pPr>
        <w:jc w:val="both"/>
      </w:pPr>
      <w:r>
        <w:t>Administratorul poate adauga, modifica sau sterge obiective turistice.</w:t>
      </w:r>
    </w:p>
    <w:p w14:paraId="3869DD7B" w14:textId="77777777" w:rsidR="009C53C5" w:rsidRDefault="009C53C5" w:rsidP="00DB0774">
      <w:pPr>
        <w:jc w:val="both"/>
      </w:pPr>
      <w:r>
        <w:t>Daca obiectivul turistic adaugat sau modificat exista deja, se actualizeaza informatiile corespunzatoare.</w:t>
      </w:r>
    </w:p>
    <w:p w14:paraId="50628648" w14:textId="77777777" w:rsidR="009C53C5" w:rsidRDefault="009C53C5" w:rsidP="00DB0774">
      <w:pPr>
        <w:jc w:val="both"/>
      </w:pPr>
      <w:r>
        <w:t>Daca obiectivul turistic sters nu exista, se afiseaza un mesaj de eroare.</w:t>
      </w:r>
    </w:p>
    <w:p w14:paraId="6EC666BF" w14:textId="77777777" w:rsidR="009C53C5" w:rsidRDefault="009C53C5" w:rsidP="00DB0774">
      <w:pPr>
        <w:jc w:val="both"/>
      </w:pPr>
      <w:r>
        <w:t>Extensions:</w:t>
      </w:r>
    </w:p>
    <w:p w14:paraId="4C60B17C" w14:textId="77777777" w:rsidR="009C53C5" w:rsidRDefault="009C53C5" w:rsidP="00DB0774">
      <w:pPr>
        <w:jc w:val="both"/>
      </w:pPr>
      <w:r>
        <w:t>3a. Daca administratorul nu completeaza toate campurile obligatorii, primeste un mesaj de eroare.</w:t>
      </w:r>
    </w:p>
    <w:p w14:paraId="3485C4E1" w14:textId="257E07D9" w:rsidR="009C53C5" w:rsidRDefault="009C53C5" w:rsidP="00DB0774">
      <w:pPr>
        <w:jc w:val="both"/>
      </w:pPr>
      <w:r>
        <w:t>3b. Daca administratorul introduce date invalide, primeste un mesaj de eroare.</w:t>
      </w:r>
    </w:p>
    <w:p w14:paraId="6EFFCD32" w14:textId="77777777" w:rsidR="009C53C5" w:rsidRDefault="009C53C5" w:rsidP="00DB0774">
      <w:pPr>
        <w:jc w:val="both"/>
      </w:pPr>
    </w:p>
    <w:p w14:paraId="0ADEB59F" w14:textId="77777777" w:rsidR="009C53C5" w:rsidRDefault="009C53C5" w:rsidP="00DB0774">
      <w:pPr>
        <w:jc w:val="both"/>
      </w:pPr>
      <w:r>
        <w:t>Use case: Cautare obiective turistice</w:t>
      </w:r>
    </w:p>
    <w:p w14:paraId="1CEA4BFD" w14:textId="77777777" w:rsidR="009C53C5" w:rsidRDefault="009C53C5" w:rsidP="00DB0774">
      <w:pPr>
        <w:jc w:val="both"/>
      </w:pPr>
      <w:r>
        <w:t>Level: User-goal level</w:t>
      </w:r>
    </w:p>
    <w:p w14:paraId="6371D75D" w14:textId="77777777" w:rsidR="009C53C5" w:rsidRDefault="009C53C5" w:rsidP="00DB0774">
      <w:pPr>
        <w:jc w:val="both"/>
      </w:pPr>
      <w:r>
        <w:t>Primary actor: Turist</w:t>
      </w:r>
    </w:p>
    <w:p w14:paraId="7A5EF6ED" w14:textId="6C3AC3FF" w:rsidR="009C53C5" w:rsidRDefault="009C53C5" w:rsidP="00DB0774">
      <w:pPr>
        <w:jc w:val="both"/>
      </w:pPr>
      <w:r>
        <w:t>Main success scenario:</w:t>
      </w:r>
    </w:p>
    <w:p w14:paraId="2833E3F3" w14:textId="77777777" w:rsidR="009C53C5" w:rsidRDefault="009C53C5" w:rsidP="00DB0774">
      <w:pPr>
        <w:jc w:val="both"/>
      </w:pPr>
      <w:r>
        <w:t>Turistul acceseaza pagina de cautare obiective turistice.</w:t>
      </w:r>
    </w:p>
    <w:p w14:paraId="69BCB2DF" w14:textId="77777777" w:rsidR="009C53C5" w:rsidRDefault="009C53C5" w:rsidP="00DB0774">
      <w:pPr>
        <w:jc w:val="both"/>
      </w:pPr>
      <w:r>
        <w:t>Turistul poate filtra obiectivele turistice dupa locatie si categorie.</w:t>
      </w:r>
    </w:p>
    <w:p w14:paraId="07270DCD" w14:textId="77777777" w:rsidR="009C53C5" w:rsidRDefault="009C53C5" w:rsidP="00DB0774">
      <w:pPr>
        <w:jc w:val="both"/>
      </w:pPr>
      <w:r>
        <w:t>Turistul poate selecta un obiectiv turistic din lista rezultatelor.</w:t>
      </w:r>
    </w:p>
    <w:p w14:paraId="00491D76" w14:textId="77777777" w:rsidR="009C53C5" w:rsidRDefault="009C53C5" w:rsidP="00DB0774">
      <w:pPr>
        <w:jc w:val="both"/>
      </w:pPr>
      <w:r>
        <w:t>Extensions:</w:t>
      </w:r>
    </w:p>
    <w:p w14:paraId="0FFBDCE3" w14:textId="77777777" w:rsidR="009C53C5" w:rsidRDefault="009C53C5" w:rsidP="00DB0774">
      <w:pPr>
        <w:jc w:val="both"/>
      </w:pPr>
      <w:r>
        <w:t>2a. Daca nu exista obiective turistice corespunzatoare criteriilor de filtrare, se afiseaza un mesaj de eroare.</w:t>
      </w:r>
    </w:p>
    <w:p w14:paraId="4C55999A" w14:textId="666FEE4C" w:rsidR="009C53C5" w:rsidRDefault="009C53C5" w:rsidP="00DB0774">
      <w:pPr>
        <w:jc w:val="both"/>
      </w:pPr>
      <w:r>
        <w:t>3a. Daca turistul incearca sa selecteze un obiectiv turistic inexistent, primeste un mesaj de eroare.</w:t>
      </w:r>
    </w:p>
    <w:p w14:paraId="6F15D29E" w14:textId="77777777" w:rsidR="009C53C5" w:rsidRDefault="009C53C5" w:rsidP="00DB0774">
      <w:pPr>
        <w:jc w:val="both"/>
      </w:pPr>
    </w:p>
    <w:p w14:paraId="0AF28671" w14:textId="77777777" w:rsidR="009C53C5" w:rsidRDefault="009C53C5" w:rsidP="00DB0774">
      <w:pPr>
        <w:jc w:val="both"/>
      </w:pPr>
      <w:r>
        <w:t>Use case: Vizualizare informatii despre obiective turistice</w:t>
      </w:r>
    </w:p>
    <w:p w14:paraId="151C4C69" w14:textId="77777777" w:rsidR="009C53C5" w:rsidRDefault="009C53C5" w:rsidP="00DB0774">
      <w:pPr>
        <w:jc w:val="both"/>
      </w:pPr>
      <w:r>
        <w:t>Level: User-goal level</w:t>
      </w:r>
    </w:p>
    <w:p w14:paraId="79AC03D3" w14:textId="77777777" w:rsidR="009C53C5" w:rsidRDefault="009C53C5" w:rsidP="00DB0774">
      <w:pPr>
        <w:jc w:val="both"/>
      </w:pPr>
      <w:r>
        <w:t>Primary actor: Turist</w:t>
      </w:r>
    </w:p>
    <w:p w14:paraId="5C840B3C" w14:textId="333DDEA7" w:rsidR="009C53C5" w:rsidRDefault="009C53C5" w:rsidP="00DB0774">
      <w:pPr>
        <w:jc w:val="both"/>
      </w:pPr>
      <w:r>
        <w:t>Main success scenario:</w:t>
      </w:r>
    </w:p>
    <w:p w14:paraId="50AFD85C" w14:textId="77777777" w:rsidR="009C53C5" w:rsidRDefault="009C53C5" w:rsidP="00DB0774">
      <w:pPr>
        <w:jc w:val="both"/>
      </w:pPr>
      <w:r>
        <w:t>Turistul acceseaza pagina cu informatii despre un obiectiv turistic.</w:t>
      </w:r>
    </w:p>
    <w:p w14:paraId="050C19EB" w14:textId="77777777" w:rsidR="009C53C5" w:rsidRDefault="009C53C5" w:rsidP="00DB0774">
      <w:pPr>
        <w:jc w:val="both"/>
      </w:pPr>
      <w:r>
        <w:t>Turistul poate vizualiza informatii despre obiectivul turistic, cum ar fi locatia, descrierea, pretul de intrare si oferte.</w:t>
      </w:r>
    </w:p>
    <w:p w14:paraId="79952A33" w14:textId="3C4AED57" w:rsidR="009C53C5" w:rsidRPr="009C53C5" w:rsidRDefault="009C53C5" w:rsidP="00DB0774">
      <w:pPr>
        <w:jc w:val="both"/>
      </w:pPr>
      <w:r>
        <w:t>Turistul poate adauga comentari</w:t>
      </w:r>
    </w:p>
    <w:p w14:paraId="78BEA0F6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14:paraId="4431F9F9" w14:textId="42D3AD54" w:rsidR="008C4393" w:rsidRPr="00D047E9" w:rsidRDefault="006D4AEA" w:rsidP="00DB0774">
      <w:pPr>
        <w:pStyle w:val="InfoBlue"/>
      </w:pPr>
      <w:r w:rsidRPr="00D56FC7">
        <w:rPr>
          <w:noProof/>
        </w:rPr>
        <w:drawing>
          <wp:inline distT="0" distB="0" distL="0" distR="0" wp14:anchorId="3AE15E2E" wp14:editId="313E6C76">
            <wp:extent cx="5943600" cy="53949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853C" w14:textId="77777777" w:rsidR="00882BA5" w:rsidRDefault="00882BA5">
      <w:pPr>
        <w:spacing w:line="240" w:lineRule="auto"/>
      </w:pPr>
      <w:r>
        <w:separator/>
      </w:r>
    </w:p>
  </w:endnote>
  <w:endnote w:type="continuationSeparator" w:id="0">
    <w:p w14:paraId="41886B9E" w14:textId="77777777" w:rsidR="00882BA5" w:rsidRDefault="00882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8C2FA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C9118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F70B1B" w14:textId="06C3090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9561C3">
            <w:t>Bode Andreea-Nicoleta</w:t>
          </w:r>
          <w:fldSimple w:instr=" DOCPROPERTY &quot;Company&quot;  \* MERGEFORMAT 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561C3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71C5EE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1B240A0A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A506" w14:textId="77777777" w:rsidR="00882BA5" w:rsidRDefault="00882BA5">
      <w:pPr>
        <w:spacing w:line="240" w:lineRule="auto"/>
      </w:pPr>
      <w:r>
        <w:separator/>
      </w:r>
    </w:p>
  </w:footnote>
  <w:footnote w:type="continuationSeparator" w:id="0">
    <w:p w14:paraId="293BEAE8" w14:textId="77777777" w:rsidR="00882BA5" w:rsidRDefault="00882B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FDE5" w14:textId="77777777" w:rsidR="008C4393" w:rsidRDefault="008C4393">
    <w:pPr>
      <w:rPr>
        <w:sz w:val="24"/>
      </w:rPr>
    </w:pPr>
  </w:p>
  <w:p w14:paraId="29D9493B" w14:textId="77777777" w:rsidR="008C4393" w:rsidRDefault="008C4393">
    <w:pPr>
      <w:pBdr>
        <w:top w:val="single" w:sz="6" w:space="1" w:color="auto"/>
      </w:pBdr>
      <w:rPr>
        <w:sz w:val="24"/>
      </w:rPr>
    </w:pPr>
  </w:p>
  <w:p w14:paraId="0FDB2CD6" w14:textId="185430F0" w:rsidR="008C4393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9561C3">
        <w:rPr>
          <w:rFonts w:ascii="Arial" w:hAnsi="Arial"/>
          <w:b/>
          <w:sz w:val="36"/>
        </w:rPr>
        <w:t>Bode Andreea-Nicoleta</w:t>
      </w:r>
    </w:fldSimple>
  </w:p>
  <w:p w14:paraId="6653BD65" w14:textId="60CE1C88" w:rsidR="0004741B" w:rsidRDefault="00000000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04741B">
        <w:rPr>
          <w:rFonts w:ascii="Arial" w:hAnsi="Arial"/>
          <w:b/>
          <w:sz w:val="36"/>
        </w:rPr>
        <w:t xml:space="preserve">Group </w:t>
      </w:r>
      <w:r w:rsidR="009561C3">
        <w:rPr>
          <w:rFonts w:ascii="Arial" w:hAnsi="Arial"/>
          <w:b/>
          <w:sz w:val="36"/>
        </w:rPr>
        <w:t>30238</w:t>
      </w:r>
    </w:fldSimple>
  </w:p>
  <w:p w14:paraId="3595B99D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4BFE816B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3F41ED7" w14:textId="77777777">
      <w:tc>
        <w:tcPr>
          <w:tcW w:w="6379" w:type="dxa"/>
        </w:tcPr>
        <w:p w14:paraId="0E67AD9A" w14:textId="537D0022" w:rsidR="008C4393" w:rsidRDefault="009561C3">
          <w:r>
            <w:t>Travel</w:t>
          </w:r>
        </w:p>
      </w:tc>
      <w:tc>
        <w:tcPr>
          <w:tcW w:w="3179" w:type="dxa"/>
        </w:tcPr>
        <w:p w14:paraId="3A7BA19F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A5B30C5" w14:textId="77777777">
      <w:tc>
        <w:tcPr>
          <w:tcW w:w="6379" w:type="dxa"/>
        </w:tcPr>
        <w:p w14:paraId="374FDBEC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DB4C0F5" w14:textId="2F8173CE" w:rsidR="008C4393" w:rsidRDefault="00570E86">
          <w:r>
            <w:t xml:space="preserve">  Date:  </w:t>
          </w:r>
          <w:r w:rsidR="009561C3">
            <w:t>19/03/2023</w:t>
          </w:r>
        </w:p>
      </w:tc>
    </w:tr>
    <w:tr w:rsidR="008C4393" w14:paraId="6DA57543" w14:textId="77777777">
      <w:tc>
        <w:tcPr>
          <w:tcW w:w="9558" w:type="dxa"/>
          <w:gridSpan w:val="2"/>
        </w:tcPr>
        <w:p w14:paraId="476AF77E" w14:textId="1FDAC471" w:rsidR="008C4393" w:rsidRDefault="009561C3">
          <w:r>
            <w:t>1</w:t>
          </w:r>
        </w:p>
      </w:tc>
    </w:tr>
  </w:tbl>
  <w:p w14:paraId="7F907908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084997">
    <w:abstractNumId w:val="0"/>
  </w:num>
  <w:num w:numId="2" w16cid:durableId="3076330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00002725">
    <w:abstractNumId w:val="10"/>
  </w:num>
  <w:num w:numId="4" w16cid:durableId="1446655025">
    <w:abstractNumId w:val="20"/>
  </w:num>
  <w:num w:numId="5" w16cid:durableId="780759765">
    <w:abstractNumId w:val="15"/>
  </w:num>
  <w:num w:numId="6" w16cid:durableId="1647273368">
    <w:abstractNumId w:val="14"/>
  </w:num>
  <w:num w:numId="7" w16cid:durableId="158912113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614559089">
    <w:abstractNumId w:val="2"/>
  </w:num>
  <w:num w:numId="9" w16cid:durableId="1846167294">
    <w:abstractNumId w:val="19"/>
  </w:num>
  <w:num w:numId="10" w16cid:durableId="387189477">
    <w:abstractNumId w:val="3"/>
  </w:num>
  <w:num w:numId="11" w16cid:durableId="1109735523">
    <w:abstractNumId w:val="11"/>
  </w:num>
  <w:num w:numId="12" w16cid:durableId="873083078">
    <w:abstractNumId w:val="9"/>
  </w:num>
  <w:num w:numId="13" w16cid:durableId="468985074">
    <w:abstractNumId w:val="18"/>
  </w:num>
  <w:num w:numId="14" w16cid:durableId="191962312">
    <w:abstractNumId w:val="8"/>
  </w:num>
  <w:num w:numId="15" w16cid:durableId="300038186">
    <w:abstractNumId w:val="4"/>
  </w:num>
  <w:num w:numId="16" w16cid:durableId="1026368409">
    <w:abstractNumId w:val="17"/>
  </w:num>
  <w:num w:numId="17" w16cid:durableId="1902324989">
    <w:abstractNumId w:val="13"/>
  </w:num>
  <w:num w:numId="18" w16cid:durableId="1177967050">
    <w:abstractNumId w:val="5"/>
  </w:num>
  <w:num w:numId="19" w16cid:durableId="1614509647">
    <w:abstractNumId w:val="12"/>
  </w:num>
  <w:num w:numId="20" w16cid:durableId="755981552">
    <w:abstractNumId w:val="6"/>
  </w:num>
  <w:num w:numId="21" w16cid:durableId="1939292119">
    <w:abstractNumId w:val="16"/>
  </w:num>
  <w:num w:numId="22" w16cid:durableId="1870217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6D4AEA"/>
    <w:rsid w:val="00882BA5"/>
    <w:rsid w:val="008C4393"/>
    <w:rsid w:val="0090593F"/>
    <w:rsid w:val="009561C3"/>
    <w:rsid w:val="009C53C5"/>
    <w:rsid w:val="00C709E3"/>
    <w:rsid w:val="00D047E9"/>
    <w:rsid w:val="00D720D3"/>
    <w:rsid w:val="00DB077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B7D21"/>
  <w15:docId w15:val="{CB03F1AB-F150-480E-A14B-625A2962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basedOn w:val="Fontdeparagrafimplicit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Fontdeparagrafimplici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394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Andreea Nicoleta Bode</cp:lastModifiedBy>
  <cp:revision>2</cp:revision>
  <dcterms:created xsi:type="dcterms:W3CDTF">2023-04-19T10:22:00Z</dcterms:created>
  <dcterms:modified xsi:type="dcterms:W3CDTF">2023-04-19T10:22:00Z</dcterms:modified>
</cp:coreProperties>
</file>